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BF5E" w14:textId="0404E2FE" w:rsidR="00DD137C" w:rsidRPr="004943C0" w:rsidRDefault="001C17BA" w:rsidP="00DD137C">
      <w:pPr>
        <w:pStyle w:val="afe"/>
        <w:spacing w:line="276" w:lineRule="auto"/>
        <w:rPr>
          <w:rFonts w:eastAsia="바탕" w:cstheme="minorHAnsi"/>
        </w:rPr>
      </w:pPr>
      <w:r>
        <w:rPr>
          <w:rFonts w:cstheme="minorHAnsi"/>
        </w:rPr>
        <w:t>GCT561</w:t>
      </w:r>
      <w:r w:rsidR="00DD137C" w:rsidRPr="00467500">
        <w:rPr>
          <w:rFonts w:cstheme="minorHAnsi"/>
        </w:rPr>
        <w:t xml:space="preserve"> </w:t>
      </w:r>
      <w:r w:rsidR="004943C0" w:rsidRPr="004943C0">
        <w:rPr>
          <w:rFonts w:cstheme="minorHAnsi"/>
        </w:rPr>
        <w:t>Scientific concept and thinking</w:t>
      </w:r>
    </w:p>
    <w:p w14:paraId="6C61359D" w14:textId="77777777" w:rsidR="00E614DD" w:rsidRPr="00467500" w:rsidRDefault="00BA6195" w:rsidP="00467500">
      <w:pPr>
        <w:pStyle w:val="afe"/>
        <w:spacing w:line="276" w:lineRule="auto"/>
        <w:rPr>
          <w:rFonts w:eastAsia="바탕체" w:cstheme="minorHAnsi"/>
        </w:rPr>
      </w:pPr>
      <w:r w:rsidRPr="00467500">
        <w:rPr>
          <w:rFonts w:eastAsia="바탕체" w:cstheme="minorHAnsi"/>
        </w:rPr>
        <w:t xml:space="preserve">Name: </w:t>
      </w:r>
      <w:proofErr w:type="spellStart"/>
      <w:r w:rsidRPr="00467500">
        <w:rPr>
          <w:rFonts w:eastAsia="바탕체" w:cstheme="minorHAnsi"/>
        </w:rPr>
        <w:t>Chaelin</w:t>
      </w:r>
      <w:proofErr w:type="spellEnd"/>
      <w:r w:rsidRPr="00467500">
        <w:rPr>
          <w:rFonts w:eastAsia="바탕체" w:cstheme="minorHAnsi"/>
        </w:rPr>
        <w:t xml:space="preserve"> Kim</w:t>
      </w:r>
    </w:p>
    <w:p w14:paraId="6852B847" w14:textId="77777777" w:rsidR="00BA6195" w:rsidRDefault="00BA6195" w:rsidP="00467500">
      <w:pPr>
        <w:pStyle w:val="afe"/>
        <w:spacing w:line="276" w:lineRule="auto"/>
        <w:rPr>
          <w:rFonts w:eastAsia="바탕체" w:cstheme="minorHAnsi"/>
        </w:rPr>
      </w:pPr>
      <w:r w:rsidRPr="00467500">
        <w:rPr>
          <w:rFonts w:eastAsia="바탕체" w:cstheme="minorHAnsi"/>
        </w:rPr>
        <w:t>Student ID: 20</w:t>
      </w:r>
      <w:r w:rsidR="001C17BA">
        <w:rPr>
          <w:rFonts w:eastAsia="바탕체" w:cstheme="minorHAnsi"/>
        </w:rPr>
        <w:t>205096</w:t>
      </w:r>
    </w:p>
    <w:p w14:paraId="48745987" w14:textId="77777777" w:rsidR="0072101C" w:rsidRPr="0072101C" w:rsidRDefault="0072101C" w:rsidP="00467500">
      <w:pPr>
        <w:pStyle w:val="afe"/>
        <w:spacing w:line="276" w:lineRule="auto"/>
        <w:rPr>
          <w:rFonts w:eastAsia="바탕" w:cstheme="minorHAnsi"/>
        </w:rPr>
      </w:pPr>
    </w:p>
    <w:p w14:paraId="329B72CD" w14:textId="0EBB1C53" w:rsidR="001C17BA" w:rsidRPr="007B71D8" w:rsidRDefault="001C17BA" w:rsidP="001C17BA">
      <w:pPr>
        <w:pStyle w:val="afe"/>
        <w:spacing w:before="240" w:line="360" w:lineRule="auto"/>
        <w:rPr>
          <w:rFonts w:eastAsia="바탕"/>
          <w:b/>
          <w:color w:val="0070C0"/>
          <w:sz w:val="36"/>
        </w:rPr>
      </w:pPr>
      <w:r w:rsidRPr="007B71D8">
        <w:rPr>
          <w:rFonts w:eastAsia="바탕"/>
          <w:b/>
          <w:color w:val="0070C0"/>
          <w:sz w:val="36"/>
        </w:rPr>
        <w:t>HW</w:t>
      </w:r>
      <w:r w:rsidR="00E47B81">
        <w:rPr>
          <w:rFonts w:eastAsia="바탕"/>
          <w:b/>
          <w:color w:val="0070C0"/>
          <w:sz w:val="36"/>
        </w:rPr>
        <w:t>3</w:t>
      </w:r>
      <w:r w:rsidRPr="007B71D8">
        <w:rPr>
          <w:rFonts w:eastAsia="바탕"/>
          <w:b/>
          <w:color w:val="0070C0"/>
          <w:sz w:val="36"/>
        </w:rPr>
        <w:t>:</w:t>
      </w:r>
      <w:r w:rsidRPr="007B71D8">
        <w:rPr>
          <w:rFonts w:eastAsia="바탕" w:hint="eastAsia"/>
          <w:b/>
          <w:color w:val="0070C0"/>
          <w:sz w:val="36"/>
        </w:rPr>
        <w:t xml:space="preserve"> </w:t>
      </w:r>
      <w:r w:rsidR="00A732B5">
        <w:rPr>
          <w:rFonts w:eastAsia="바탕"/>
          <w:b/>
          <w:color w:val="0070C0"/>
          <w:sz w:val="36"/>
        </w:rPr>
        <w:t>Majority Rule</w:t>
      </w:r>
    </w:p>
    <w:p w14:paraId="108FE563" w14:textId="77777777" w:rsidR="0072101C" w:rsidRDefault="0072101C" w:rsidP="00C00486">
      <w:pPr>
        <w:spacing w:line="240" w:lineRule="auto"/>
        <w:ind w:firstLine="0"/>
        <w:rPr>
          <w:rFonts w:eastAsia="바탕"/>
        </w:rPr>
      </w:pPr>
    </w:p>
    <w:p w14:paraId="3DC474D3" w14:textId="5FD776E5" w:rsidR="00E47B81" w:rsidRDefault="00E47B81" w:rsidP="00E47B81">
      <w:pPr>
        <w:pStyle w:val="afff5"/>
        <w:numPr>
          <w:ilvl w:val="0"/>
          <w:numId w:val="25"/>
        </w:numPr>
        <w:spacing w:line="240" w:lineRule="auto"/>
        <w:ind w:leftChars="0"/>
        <w:rPr>
          <w:rFonts w:eastAsia="바탕" w:cstheme="minorHAnsi"/>
          <w:b/>
          <w:color w:val="0065B0"/>
          <w:sz w:val="28"/>
        </w:rPr>
      </w:pPr>
      <w:r>
        <w:rPr>
          <w:rFonts w:eastAsia="바탕" w:cstheme="minorHAnsi"/>
          <w:b/>
          <w:color w:val="0065B0"/>
          <w:sz w:val="28"/>
        </w:rPr>
        <w:t>Consider the symmetric channel.</w:t>
      </w:r>
    </w:p>
    <w:p w14:paraId="0C4AD6C3" w14:textId="77777777" w:rsidR="00BB6478" w:rsidRDefault="00E47B81" w:rsidP="00E47B81">
      <w:pPr>
        <w:pStyle w:val="afff5"/>
        <w:numPr>
          <w:ilvl w:val="0"/>
          <w:numId w:val="31"/>
        </w:numPr>
        <w:spacing w:line="240" w:lineRule="auto"/>
        <w:ind w:leftChars="0"/>
        <w:rPr>
          <w:rFonts w:eastAsia="바탕" w:cstheme="minorHAnsi"/>
          <w:b/>
        </w:rPr>
      </w:pPr>
      <w:r w:rsidRPr="00E47B81">
        <w:rPr>
          <w:rFonts w:eastAsia="바탕" w:cstheme="minorHAnsi" w:hint="eastAsia"/>
          <w:b/>
        </w:rPr>
        <w:t>I</w:t>
      </w:r>
      <w:r w:rsidRPr="00E47B81">
        <w:rPr>
          <w:rFonts w:eastAsia="바탕" w:cstheme="minorHAnsi"/>
          <w:b/>
        </w:rPr>
        <w:t xml:space="preserve">n class we </w:t>
      </w:r>
      <w:r>
        <w:rPr>
          <w:rFonts w:eastAsia="바탕" w:cstheme="minorHAnsi"/>
          <w:b/>
        </w:rPr>
        <w:t>saw that, when P(s=0) = P(s=1) = 1/2. The simple majority rule is the best option when the encoding process involved duplicating each bit three times.</w:t>
      </w:r>
    </w:p>
    <w:p w14:paraId="444BC597" w14:textId="77777777" w:rsidR="00BB6478" w:rsidRDefault="00E47B81" w:rsidP="00BB6478">
      <w:pPr>
        <w:pStyle w:val="afff5"/>
        <w:numPr>
          <w:ilvl w:val="0"/>
          <w:numId w:val="32"/>
        </w:numPr>
        <w:spacing w:line="240" w:lineRule="auto"/>
        <w:ind w:leftChars="0"/>
        <w:rPr>
          <w:rFonts w:eastAsia="바탕" w:cstheme="minorHAnsi"/>
          <w:b/>
        </w:rPr>
      </w:pPr>
      <w:r w:rsidRPr="00BB6478">
        <w:rPr>
          <w:rFonts w:eastAsia="바탕" w:cstheme="minorHAnsi"/>
          <w:b/>
        </w:rPr>
        <w:t>Calculate the resulting error probability.</w:t>
      </w:r>
    </w:p>
    <w:p w14:paraId="57991567" w14:textId="77777777" w:rsidR="00BB6478" w:rsidRDefault="00E47B81" w:rsidP="00BB6478">
      <w:pPr>
        <w:pStyle w:val="afff5"/>
        <w:numPr>
          <w:ilvl w:val="0"/>
          <w:numId w:val="32"/>
        </w:numPr>
        <w:spacing w:line="240" w:lineRule="auto"/>
        <w:ind w:leftChars="0"/>
        <w:rPr>
          <w:rFonts w:eastAsia="바탕" w:cstheme="minorHAnsi"/>
          <w:b/>
        </w:rPr>
      </w:pPr>
      <w:r w:rsidRPr="00BB6478">
        <w:rPr>
          <w:rFonts w:eastAsia="바탕" w:cstheme="minorHAnsi"/>
          <w:b/>
        </w:rPr>
        <w:t>Calculate the resulting error when each bit is duplicated five times.</w:t>
      </w:r>
    </w:p>
    <w:p w14:paraId="5D58ABC5" w14:textId="433B5E2F" w:rsidR="00E47B81" w:rsidRPr="00BB6478" w:rsidRDefault="00E47B81" w:rsidP="00BB6478">
      <w:pPr>
        <w:pStyle w:val="afff5"/>
        <w:numPr>
          <w:ilvl w:val="0"/>
          <w:numId w:val="32"/>
        </w:numPr>
        <w:spacing w:line="240" w:lineRule="auto"/>
        <w:ind w:leftChars="0"/>
        <w:rPr>
          <w:rFonts w:eastAsia="바탕" w:cstheme="minorHAnsi"/>
          <w:b/>
        </w:rPr>
      </w:pPr>
      <w:r w:rsidRPr="00BB6478">
        <w:rPr>
          <w:rFonts w:eastAsia="바탕" w:cstheme="minorHAnsi"/>
          <w:b/>
        </w:rPr>
        <w:t xml:space="preserve">Can you generalize it when each bit is duplicated 2n+1 </w:t>
      </w:r>
      <w:proofErr w:type="gramStart"/>
      <w:r w:rsidRPr="00BB6478">
        <w:rPr>
          <w:rFonts w:eastAsia="바탕" w:cstheme="minorHAnsi"/>
          <w:b/>
        </w:rPr>
        <w:t>times</w:t>
      </w:r>
      <w:proofErr w:type="gramEnd"/>
      <w:r w:rsidRPr="00BB6478">
        <w:rPr>
          <w:rFonts w:eastAsia="바탕" w:cstheme="minorHAnsi"/>
          <w:b/>
        </w:rPr>
        <w:t xml:space="preserve"> (n is a positive integer)?</w:t>
      </w:r>
    </w:p>
    <w:p w14:paraId="7B22178C" w14:textId="0ADA8D16" w:rsidR="00E47B81" w:rsidRDefault="00E47B81" w:rsidP="00E47B81">
      <w:pPr>
        <w:spacing w:line="240" w:lineRule="auto"/>
        <w:rPr>
          <w:rFonts w:eastAsia="바탕" w:cstheme="minorHAnsi"/>
          <w:b/>
        </w:rPr>
      </w:pPr>
    </w:p>
    <w:p w14:paraId="7D63305F" w14:textId="77777777" w:rsidR="00E47B81" w:rsidRPr="00E47B81" w:rsidRDefault="00E47B81" w:rsidP="00E47B81">
      <w:pPr>
        <w:spacing w:line="240" w:lineRule="auto"/>
        <w:rPr>
          <w:rFonts w:eastAsia="바탕" w:cstheme="minorHAnsi"/>
          <w:b/>
        </w:rPr>
      </w:pPr>
    </w:p>
    <w:p w14:paraId="241D697A" w14:textId="5CE37F22" w:rsidR="00E47B81" w:rsidRDefault="00E47B81" w:rsidP="00E47B81">
      <w:pPr>
        <w:pStyle w:val="afff5"/>
        <w:numPr>
          <w:ilvl w:val="0"/>
          <w:numId w:val="31"/>
        </w:numPr>
        <w:spacing w:line="240" w:lineRule="auto"/>
        <w:ind w:leftChars="0"/>
        <w:rPr>
          <w:rFonts w:eastAsia="바탕" w:cstheme="minorHAnsi"/>
          <w:b/>
        </w:rPr>
      </w:pPr>
      <w:r>
        <w:rPr>
          <w:rFonts w:eastAsia="바탕" w:cstheme="minorHAnsi"/>
          <w:b/>
        </w:rPr>
        <w:t>Assume that P(s=0) = 2/3 and P(s=1) = 1/3. With each bit duplicated three times in the encoding phase, what is the error rate when one takes the majority rule?</w:t>
      </w:r>
    </w:p>
    <w:p w14:paraId="1E91200F" w14:textId="77777777" w:rsidR="00E47B81" w:rsidRPr="00E47B81" w:rsidRDefault="00E47B81" w:rsidP="00E47B81">
      <w:pPr>
        <w:spacing w:line="240" w:lineRule="auto"/>
        <w:rPr>
          <w:rFonts w:eastAsia="바탕" w:cstheme="minorHAnsi"/>
          <w:b/>
        </w:rPr>
      </w:pPr>
    </w:p>
    <w:p w14:paraId="4AA5FCE3" w14:textId="39CB23E8" w:rsidR="00E47B81" w:rsidRPr="00E47B81" w:rsidRDefault="00E47B81" w:rsidP="00E47B81">
      <w:pPr>
        <w:pStyle w:val="afff5"/>
        <w:numPr>
          <w:ilvl w:val="0"/>
          <w:numId w:val="31"/>
        </w:numPr>
        <w:spacing w:line="240" w:lineRule="auto"/>
        <w:ind w:leftChars="0"/>
        <w:rPr>
          <w:rFonts w:eastAsia="바탕" w:cstheme="minorHAnsi"/>
          <w:b/>
        </w:rPr>
      </w:pPr>
      <w:r>
        <w:rPr>
          <w:rFonts w:eastAsia="바탕" w:cstheme="minorHAnsi" w:hint="eastAsia"/>
          <w:b/>
        </w:rPr>
        <w:t>R</w:t>
      </w:r>
      <w:r>
        <w:rPr>
          <w:rFonts w:eastAsia="바탕" w:cstheme="minorHAnsi"/>
          <w:b/>
        </w:rPr>
        <w:t>epeat the process for when P(s=0) = 99/100 and P(s=1) = 1/100, and each bit is duplicated three times. What is the error rate? Can you suggest a better method?</w:t>
      </w:r>
    </w:p>
    <w:p w14:paraId="05BFB084" w14:textId="25E36AAE" w:rsidR="00850EEF" w:rsidRDefault="00850EEF" w:rsidP="00E47B81">
      <w:pPr>
        <w:spacing w:line="240" w:lineRule="auto"/>
        <w:rPr>
          <w:rFonts w:eastAsia="바탕" w:cstheme="minorHAnsi"/>
          <w:b/>
          <w:color w:val="0065B0"/>
          <w:sz w:val="28"/>
        </w:rPr>
      </w:pPr>
    </w:p>
    <w:p w14:paraId="20806DEE" w14:textId="7A05F955" w:rsidR="00850EEF" w:rsidRDefault="00850EEF" w:rsidP="00E47B81">
      <w:pPr>
        <w:spacing w:line="240" w:lineRule="auto"/>
        <w:rPr>
          <w:rFonts w:eastAsia="바탕" w:cstheme="minorHAnsi"/>
          <w:b/>
          <w:color w:val="0065B0"/>
          <w:sz w:val="28"/>
        </w:rPr>
      </w:pPr>
    </w:p>
    <w:p w14:paraId="523B22B8" w14:textId="77777777" w:rsidR="00850EEF" w:rsidRPr="00E47B81" w:rsidRDefault="00850EEF" w:rsidP="00E47B81">
      <w:pPr>
        <w:spacing w:line="240" w:lineRule="auto"/>
        <w:rPr>
          <w:rFonts w:eastAsia="바탕" w:cstheme="minorHAnsi" w:hint="eastAsia"/>
          <w:b/>
          <w:color w:val="0065B0"/>
          <w:sz w:val="28"/>
        </w:rPr>
      </w:pPr>
    </w:p>
    <w:p w14:paraId="12965485" w14:textId="77777777" w:rsidR="00850EEF" w:rsidRDefault="00850EEF">
      <w:pPr>
        <w:suppressAutoHyphens w:val="0"/>
        <w:rPr>
          <w:rFonts w:eastAsia="바탕" w:cstheme="minorHAnsi"/>
          <w:b/>
          <w:color w:val="0065B0"/>
          <w:sz w:val="28"/>
        </w:rPr>
      </w:pPr>
      <w:r>
        <w:rPr>
          <w:rFonts w:eastAsia="바탕" w:cstheme="minorHAnsi"/>
          <w:b/>
          <w:color w:val="0065B0"/>
          <w:sz w:val="28"/>
        </w:rPr>
        <w:br w:type="page"/>
      </w:r>
    </w:p>
    <w:p w14:paraId="7B5FC24E" w14:textId="41AFDBF6" w:rsidR="001C17BA" w:rsidRPr="001C17BA" w:rsidRDefault="00E47B81" w:rsidP="001C17BA">
      <w:pPr>
        <w:pStyle w:val="afff5"/>
        <w:numPr>
          <w:ilvl w:val="0"/>
          <w:numId w:val="25"/>
        </w:numPr>
        <w:spacing w:line="240" w:lineRule="auto"/>
        <w:ind w:leftChars="0"/>
        <w:rPr>
          <w:rFonts w:eastAsia="바탕" w:cstheme="minorHAnsi"/>
          <w:b/>
          <w:color w:val="0065B0"/>
          <w:sz w:val="28"/>
        </w:rPr>
      </w:pPr>
      <w:r>
        <w:rPr>
          <w:rFonts w:eastAsia="바탕" w:cstheme="minorHAnsi"/>
          <w:b/>
          <w:color w:val="0065B0"/>
          <w:sz w:val="28"/>
        </w:rPr>
        <w:lastRenderedPageBreak/>
        <w:t xml:space="preserve">Attached is a </w:t>
      </w:r>
      <w:proofErr w:type="spellStart"/>
      <w:r>
        <w:rPr>
          <w:rFonts w:eastAsia="바탕" w:cstheme="minorHAnsi"/>
          <w:b/>
          <w:color w:val="0065B0"/>
          <w:sz w:val="28"/>
        </w:rPr>
        <w:t>b&amp;w</w:t>
      </w:r>
      <w:proofErr w:type="spellEnd"/>
      <w:r>
        <w:rPr>
          <w:rFonts w:eastAsia="바탕" w:cstheme="minorHAnsi"/>
          <w:b/>
          <w:color w:val="0065B0"/>
          <w:sz w:val="28"/>
        </w:rPr>
        <w:t xml:space="preserve"> pixel art version of </w:t>
      </w:r>
      <w:r w:rsidRPr="00E47B81">
        <w:rPr>
          <w:rFonts w:eastAsia="바탕" w:cstheme="minorHAnsi"/>
          <w:b/>
          <w:i/>
          <w:color w:val="0065B0"/>
          <w:sz w:val="28"/>
        </w:rPr>
        <w:t>Auguste Rodin’s</w:t>
      </w:r>
      <w:r>
        <w:rPr>
          <w:rFonts w:eastAsia="바탕" w:cstheme="minorHAnsi"/>
          <w:b/>
          <w:color w:val="0065B0"/>
          <w:sz w:val="28"/>
        </w:rPr>
        <w:t xml:space="preserve"> </w:t>
      </w:r>
      <w:r w:rsidRPr="00E47B81">
        <w:rPr>
          <w:rFonts w:eastAsia="바탕" w:cstheme="minorHAnsi"/>
          <w:b/>
          <w:i/>
          <w:color w:val="0065B0"/>
          <w:sz w:val="28"/>
        </w:rPr>
        <w:t>The Thinker</w:t>
      </w:r>
      <w:r>
        <w:rPr>
          <w:rFonts w:eastAsia="바탕" w:cstheme="minorHAnsi"/>
          <w:b/>
          <w:color w:val="0065B0"/>
          <w:sz w:val="28"/>
        </w:rPr>
        <w:t>. The image is 200x200. We write black=0 and white=1.</w:t>
      </w:r>
    </w:p>
    <w:p w14:paraId="5A26ECF8" w14:textId="6056A6F6" w:rsidR="001C17BA" w:rsidRPr="00E47B81" w:rsidRDefault="00E47B81" w:rsidP="00E47B81">
      <w:pPr>
        <w:pStyle w:val="afff5"/>
        <w:numPr>
          <w:ilvl w:val="0"/>
          <w:numId w:val="30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color w:val="000000" w:themeColor="text1"/>
        </w:rPr>
        <w:t xml:space="preserve">What are </w:t>
      </w:r>
      <w:proofErr w:type="gramStart"/>
      <w:r>
        <w:rPr>
          <w:rFonts w:eastAsia="바탕" w:cstheme="minorHAnsi"/>
          <w:b/>
          <w:color w:val="000000" w:themeColor="text1"/>
        </w:rPr>
        <w:t>P(</w:t>
      </w:r>
      <w:proofErr w:type="gramEnd"/>
      <w:r>
        <w:rPr>
          <w:rFonts w:eastAsia="바탕" w:cstheme="minorHAnsi"/>
          <w:b/>
          <w:color w:val="000000" w:themeColor="text1"/>
        </w:rPr>
        <w:t>0) and P(1)?</w:t>
      </w:r>
    </w:p>
    <w:p w14:paraId="7750032E" w14:textId="62658A1E" w:rsidR="00E47B81" w:rsidRDefault="00924D6C" w:rsidP="00E47B81">
      <w:pPr>
        <w:spacing w:line="240" w:lineRule="auto"/>
        <w:rPr>
          <w:rFonts w:eastAsia="바탕" w:cstheme="minorHAnsi"/>
        </w:rPr>
      </w:pPr>
      <w:proofErr w:type="gramStart"/>
      <w:r>
        <w:rPr>
          <w:rFonts w:eastAsia="바탕" w:cstheme="minorHAnsi"/>
        </w:rPr>
        <w:t>P(</w:t>
      </w:r>
      <w:proofErr w:type="gramEnd"/>
      <w:r>
        <w:rPr>
          <w:rFonts w:eastAsia="바탕" w:cstheme="minorHAnsi"/>
        </w:rPr>
        <w:t>0) = 1/2, P(1) = 1/2</w:t>
      </w:r>
    </w:p>
    <w:p w14:paraId="06EB3CB0" w14:textId="77777777" w:rsidR="00924D6C" w:rsidRPr="00E47B81" w:rsidRDefault="00924D6C" w:rsidP="00E47B81">
      <w:pPr>
        <w:spacing w:line="240" w:lineRule="auto"/>
        <w:rPr>
          <w:rFonts w:eastAsia="바탕" w:cstheme="minorHAnsi" w:hint="eastAsia"/>
        </w:rPr>
      </w:pPr>
    </w:p>
    <w:p w14:paraId="2D846756" w14:textId="69C80644" w:rsidR="00E47B81" w:rsidRPr="00E47B81" w:rsidRDefault="00E47B81" w:rsidP="00E47B81">
      <w:pPr>
        <w:pStyle w:val="afff5"/>
        <w:numPr>
          <w:ilvl w:val="0"/>
          <w:numId w:val="30"/>
        </w:numPr>
        <w:spacing w:line="240" w:lineRule="auto"/>
        <w:ind w:leftChars="0"/>
        <w:rPr>
          <w:rFonts w:eastAsia="바탕" w:cstheme="minorHAnsi"/>
        </w:rPr>
      </w:pPr>
      <w:r w:rsidRPr="00E47B81">
        <w:rPr>
          <w:rFonts w:eastAsia="바탕" w:cstheme="minorHAnsi" w:hint="eastAsia"/>
          <w:b/>
        </w:rPr>
        <w:t>G</w:t>
      </w:r>
      <w:r w:rsidRPr="00E47B81">
        <w:rPr>
          <w:rFonts w:eastAsia="바탕" w:cstheme="minorHAnsi"/>
          <w:b/>
        </w:rPr>
        <w:t>enerate three images</w:t>
      </w:r>
      <w:r>
        <w:rPr>
          <w:rFonts w:eastAsia="바탕" w:cstheme="minorHAnsi"/>
          <w:b/>
        </w:rPr>
        <w:t xml:space="preserve"> that have passed through a symmetric noisy channel with f=0.1.</w:t>
      </w:r>
    </w:p>
    <w:p w14:paraId="4B7D14E6" w14:textId="426FECC8" w:rsidR="00E47B81" w:rsidRDefault="00C50076" w:rsidP="00E47B81">
      <w:pPr>
        <w:spacing w:line="240" w:lineRule="auto"/>
        <w:rPr>
          <w:rFonts w:eastAsia="바탕" w:cstheme="minorHAnsi"/>
        </w:rPr>
      </w:pPr>
      <w:r>
        <w:rPr>
          <w:rFonts w:eastAsia="바탕" w:cstheme="minorHAnsi"/>
          <w:noProof/>
        </w:rPr>
        <w:drawing>
          <wp:inline distT="0" distB="0" distL="0" distR="0" wp14:anchorId="6F6B7F80" wp14:editId="0EBB4C6F">
            <wp:extent cx="5762625" cy="4295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B883" w14:textId="77777777" w:rsidR="00307C64" w:rsidRPr="00E47B81" w:rsidRDefault="00307C64" w:rsidP="00E47B81">
      <w:pPr>
        <w:spacing w:line="240" w:lineRule="auto"/>
        <w:rPr>
          <w:rFonts w:eastAsia="바탕" w:cstheme="minorHAnsi" w:hint="eastAsia"/>
        </w:rPr>
      </w:pPr>
    </w:p>
    <w:p w14:paraId="42813ABE" w14:textId="64F9A053" w:rsidR="00E47B81" w:rsidRPr="00E47B81" w:rsidRDefault="00E47B81" w:rsidP="00E47B81">
      <w:pPr>
        <w:pStyle w:val="afff5"/>
        <w:numPr>
          <w:ilvl w:val="0"/>
          <w:numId w:val="30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color w:val="000000" w:themeColor="text1"/>
        </w:rPr>
        <w:t>Using the simple majority rule, find the error-corrected image.</w:t>
      </w:r>
    </w:p>
    <w:p w14:paraId="72B754E7" w14:textId="28663AD6" w:rsidR="00E47B81" w:rsidRDefault="00C50076" w:rsidP="00E47B81">
      <w:pPr>
        <w:spacing w:line="240" w:lineRule="auto"/>
        <w:rPr>
          <w:rFonts w:eastAsia="바탕" w:cstheme="minorHAnsi"/>
        </w:rPr>
      </w:pPr>
      <w:r>
        <w:rPr>
          <w:rFonts w:eastAsia="바탕" w:cstheme="minorHAnsi"/>
        </w:rPr>
        <w:t>Refer to (b)</w:t>
      </w:r>
      <w:bookmarkStart w:id="0" w:name="_GoBack"/>
      <w:bookmarkEnd w:id="0"/>
    </w:p>
    <w:p w14:paraId="31C30928" w14:textId="77777777" w:rsidR="00C50076" w:rsidRPr="00E47B81" w:rsidRDefault="00C50076" w:rsidP="00E47B81">
      <w:pPr>
        <w:spacing w:line="240" w:lineRule="auto"/>
        <w:rPr>
          <w:rFonts w:eastAsia="바탕" w:cstheme="minorHAnsi" w:hint="eastAsia"/>
        </w:rPr>
      </w:pPr>
    </w:p>
    <w:p w14:paraId="3864915C" w14:textId="0D9C7666" w:rsidR="00E47B81" w:rsidRPr="00E47B81" w:rsidRDefault="00E47B81" w:rsidP="00E47B81">
      <w:pPr>
        <w:pStyle w:val="afff5"/>
        <w:numPr>
          <w:ilvl w:val="0"/>
          <w:numId w:val="30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color w:val="000000" w:themeColor="text1"/>
        </w:rPr>
        <w:t>What is the error rate?</w:t>
      </w:r>
    </w:p>
    <w:p w14:paraId="7669366F" w14:textId="7762D115" w:rsidR="00C00486" w:rsidRPr="00E47B81" w:rsidRDefault="00C00486" w:rsidP="00E47B81">
      <w:pPr>
        <w:spacing w:line="240" w:lineRule="auto"/>
        <w:ind w:firstLine="0"/>
        <w:rPr>
          <w:rFonts w:eastAsia="바탕" w:cstheme="minorHAnsi"/>
        </w:rPr>
      </w:pPr>
    </w:p>
    <w:sectPr w:rsidR="00C00486" w:rsidRPr="00E47B81" w:rsidSect="00417CF3"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9EDC" w14:textId="77777777" w:rsidR="002B6103" w:rsidRDefault="002B6103">
      <w:pPr>
        <w:spacing w:line="240" w:lineRule="auto"/>
      </w:pPr>
      <w:r>
        <w:separator/>
      </w:r>
    </w:p>
  </w:endnote>
  <w:endnote w:type="continuationSeparator" w:id="0">
    <w:p w14:paraId="52E1C33D" w14:textId="77777777" w:rsidR="002B6103" w:rsidRDefault="002B6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51B0" w14:textId="77777777" w:rsidR="002B6103" w:rsidRDefault="002B6103">
      <w:pPr>
        <w:spacing w:line="240" w:lineRule="auto"/>
      </w:pPr>
      <w:r>
        <w:separator/>
      </w:r>
    </w:p>
  </w:footnote>
  <w:footnote w:type="continuationSeparator" w:id="0">
    <w:p w14:paraId="079E2812" w14:textId="77777777" w:rsidR="002B6103" w:rsidRDefault="002B61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821FC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5459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45047C"/>
    <w:multiLevelType w:val="hybridMultilevel"/>
    <w:tmpl w:val="72105974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EB6669"/>
    <w:multiLevelType w:val="hybridMultilevel"/>
    <w:tmpl w:val="0DCCC414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6947802">
      <w:start w:val="1"/>
      <w:numFmt w:val="bullet"/>
      <w:lvlText w:val=""/>
      <w:lvlJc w:val="left"/>
      <w:pPr>
        <w:ind w:left="92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759116A"/>
    <w:multiLevelType w:val="hybridMultilevel"/>
    <w:tmpl w:val="70C46FE6"/>
    <w:lvl w:ilvl="0" w:tplc="2694780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8420BD8"/>
    <w:multiLevelType w:val="hybridMultilevel"/>
    <w:tmpl w:val="36A25998"/>
    <w:lvl w:ilvl="0" w:tplc="4FD8715C">
      <w:start w:val="1"/>
      <w:numFmt w:val="decimal"/>
      <w:lvlText w:val="%1."/>
      <w:lvlJc w:val="left"/>
      <w:pPr>
        <w:ind w:left="480" w:hanging="360"/>
      </w:pPr>
      <w:rPr>
        <w:rFonts w:eastAsia="바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BD0CE8"/>
    <w:multiLevelType w:val="multilevel"/>
    <w:tmpl w:val="D050418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8B24FE"/>
    <w:multiLevelType w:val="hybridMultilevel"/>
    <w:tmpl w:val="49F48650"/>
    <w:lvl w:ilvl="0" w:tplc="FE4AF778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4ED220E0"/>
    <w:multiLevelType w:val="hybridMultilevel"/>
    <w:tmpl w:val="D39E00B8"/>
    <w:lvl w:ilvl="0" w:tplc="0FA463E8">
      <w:start w:val="1"/>
      <w:numFmt w:val="lowerLetter"/>
      <w:lvlText w:val="(%1)"/>
      <w:lvlJc w:val="left"/>
      <w:pPr>
        <w:ind w:left="7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B1B5787"/>
    <w:multiLevelType w:val="multilevel"/>
    <w:tmpl w:val="4572ABF8"/>
    <w:numStyleLink w:val="MLA"/>
  </w:abstractNum>
  <w:abstractNum w:abstractNumId="25" w15:restartNumberingAfterBreak="0">
    <w:nsid w:val="5DCB7697"/>
    <w:multiLevelType w:val="hybridMultilevel"/>
    <w:tmpl w:val="BBC4FE12"/>
    <w:lvl w:ilvl="0" w:tplc="2694780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2B2DE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D6D14"/>
    <w:multiLevelType w:val="hybridMultilevel"/>
    <w:tmpl w:val="ED3CCBF8"/>
    <w:lvl w:ilvl="0" w:tplc="751072A8">
      <w:start w:val="1"/>
      <w:numFmt w:val="decimal"/>
      <w:lvlText w:val="%1."/>
      <w:lvlJc w:val="left"/>
      <w:pPr>
        <w:ind w:left="480" w:hanging="360"/>
      </w:pPr>
      <w:rPr>
        <w:rFonts w:asciiTheme="minorHAnsi" w:eastAsia="바탕" w:hAnsiTheme="minorHAnsi" w:cstheme="minorHAnsi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9" w15:restartNumberingAfterBreak="0">
    <w:nsid w:val="6C3170EB"/>
    <w:multiLevelType w:val="hybridMultilevel"/>
    <w:tmpl w:val="8D405B92"/>
    <w:lvl w:ilvl="0" w:tplc="2EC22CCA">
      <w:start w:val="1"/>
      <w:numFmt w:val="lowerLetter"/>
      <w:lvlText w:val="(%1)"/>
      <w:lvlJc w:val="left"/>
      <w:pPr>
        <w:ind w:left="7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210396"/>
    <w:multiLevelType w:val="hybridMultilevel"/>
    <w:tmpl w:val="8D7C3440"/>
    <w:lvl w:ilvl="0" w:tplc="26947802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3"/>
  </w:num>
  <w:num w:numId="13">
    <w:abstractNumId w:val="24"/>
  </w:num>
  <w:num w:numId="14">
    <w:abstractNumId w:val="18"/>
  </w:num>
  <w:num w:numId="15">
    <w:abstractNumId w:val="27"/>
  </w:num>
  <w:num w:numId="16">
    <w:abstractNumId w:val="22"/>
  </w:num>
  <w:num w:numId="17">
    <w:abstractNumId w:val="12"/>
  </w:num>
  <w:num w:numId="18">
    <w:abstractNumId w:val="10"/>
  </w:num>
  <w:num w:numId="19">
    <w:abstractNumId w:val="19"/>
  </w:num>
  <w:num w:numId="20">
    <w:abstractNumId w:val="31"/>
  </w:num>
  <w:num w:numId="21">
    <w:abstractNumId w:val="15"/>
  </w:num>
  <w:num w:numId="22">
    <w:abstractNumId w:val="26"/>
  </w:num>
  <w:num w:numId="23">
    <w:abstractNumId w:val="20"/>
  </w:num>
  <w:num w:numId="24">
    <w:abstractNumId w:val="17"/>
  </w:num>
  <w:num w:numId="25">
    <w:abstractNumId w:val="28"/>
  </w:num>
  <w:num w:numId="26">
    <w:abstractNumId w:val="11"/>
  </w:num>
  <w:num w:numId="27">
    <w:abstractNumId w:val="25"/>
  </w:num>
  <w:num w:numId="28">
    <w:abstractNumId w:val="13"/>
  </w:num>
  <w:num w:numId="29">
    <w:abstractNumId w:val="16"/>
  </w:num>
  <w:num w:numId="30">
    <w:abstractNumId w:val="21"/>
  </w:num>
  <w:num w:numId="31">
    <w:abstractNumId w:val="2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95"/>
    <w:rsid w:val="000225C7"/>
    <w:rsid w:val="00031567"/>
    <w:rsid w:val="00040CBB"/>
    <w:rsid w:val="000476CB"/>
    <w:rsid w:val="00047AA0"/>
    <w:rsid w:val="00057B93"/>
    <w:rsid w:val="00057DEA"/>
    <w:rsid w:val="000916E8"/>
    <w:rsid w:val="000959BB"/>
    <w:rsid w:val="000B78C8"/>
    <w:rsid w:val="000C55D9"/>
    <w:rsid w:val="000D38DA"/>
    <w:rsid w:val="000D3CF8"/>
    <w:rsid w:val="00101363"/>
    <w:rsid w:val="0011015F"/>
    <w:rsid w:val="0012174A"/>
    <w:rsid w:val="00126024"/>
    <w:rsid w:val="00131F8E"/>
    <w:rsid w:val="001463B2"/>
    <w:rsid w:val="00154A3D"/>
    <w:rsid w:val="00157E5A"/>
    <w:rsid w:val="001661A0"/>
    <w:rsid w:val="001A6620"/>
    <w:rsid w:val="001C17BA"/>
    <w:rsid w:val="001C4440"/>
    <w:rsid w:val="001F37F6"/>
    <w:rsid w:val="001F62C0"/>
    <w:rsid w:val="0024273E"/>
    <w:rsid w:val="00245E02"/>
    <w:rsid w:val="00251CD2"/>
    <w:rsid w:val="00283D39"/>
    <w:rsid w:val="00286E83"/>
    <w:rsid w:val="002B6103"/>
    <w:rsid w:val="002E3E20"/>
    <w:rsid w:val="002F3355"/>
    <w:rsid w:val="003068BD"/>
    <w:rsid w:val="00307C64"/>
    <w:rsid w:val="00333052"/>
    <w:rsid w:val="00353B66"/>
    <w:rsid w:val="00366B08"/>
    <w:rsid w:val="00384782"/>
    <w:rsid w:val="0039636E"/>
    <w:rsid w:val="003B5ACF"/>
    <w:rsid w:val="003C0EB9"/>
    <w:rsid w:val="003C1FE0"/>
    <w:rsid w:val="00410AE2"/>
    <w:rsid w:val="00412B23"/>
    <w:rsid w:val="00417CF3"/>
    <w:rsid w:val="0044109B"/>
    <w:rsid w:val="00467500"/>
    <w:rsid w:val="00475C9C"/>
    <w:rsid w:val="004943C0"/>
    <w:rsid w:val="004A1E0C"/>
    <w:rsid w:val="004A2675"/>
    <w:rsid w:val="004C2335"/>
    <w:rsid w:val="004E1AD5"/>
    <w:rsid w:val="004E4346"/>
    <w:rsid w:val="004F3E55"/>
    <w:rsid w:val="004F7139"/>
    <w:rsid w:val="00503E37"/>
    <w:rsid w:val="00524261"/>
    <w:rsid w:val="005462F3"/>
    <w:rsid w:val="00564D13"/>
    <w:rsid w:val="005869F0"/>
    <w:rsid w:val="005874B7"/>
    <w:rsid w:val="00594480"/>
    <w:rsid w:val="00597420"/>
    <w:rsid w:val="00647B6E"/>
    <w:rsid w:val="00650F50"/>
    <w:rsid w:val="00665D75"/>
    <w:rsid w:val="00691EC1"/>
    <w:rsid w:val="006B1000"/>
    <w:rsid w:val="006B5EAC"/>
    <w:rsid w:val="006D0EF5"/>
    <w:rsid w:val="006D72CB"/>
    <w:rsid w:val="006E4E80"/>
    <w:rsid w:val="0072101C"/>
    <w:rsid w:val="007248BD"/>
    <w:rsid w:val="007562DE"/>
    <w:rsid w:val="00763636"/>
    <w:rsid w:val="00775D2C"/>
    <w:rsid w:val="0077617D"/>
    <w:rsid w:val="00780A72"/>
    <w:rsid w:val="0079089B"/>
    <w:rsid w:val="007A0D15"/>
    <w:rsid w:val="007B71D8"/>
    <w:rsid w:val="007C1FE1"/>
    <w:rsid w:val="007C53FB"/>
    <w:rsid w:val="00804DBF"/>
    <w:rsid w:val="00814DBB"/>
    <w:rsid w:val="00830498"/>
    <w:rsid w:val="0083741C"/>
    <w:rsid w:val="00850EEF"/>
    <w:rsid w:val="008537DF"/>
    <w:rsid w:val="00860C36"/>
    <w:rsid w:val="0087386E"/>
    <w:rsid w:val="00893D66"/>
    <w:rsid w:val="008B7D18"/>
    <w:rsid w:val="008C1D73"/>
    <w:rsid w:val="008C5FC0"/>
    <w:rsid w:val="008F1F97"/>
    <w:rsid w:val="008F4052"/>
    <w:rsid w:val="00906CB3"/>
    <w:rsid w:val="00924D6C"/>
    <w:rsid w:val="00963CDA"/>
    <w:rsid w:val="009749E0"/>
    <w:rsid w:val="00977AB0"/>
    <w:rsid w:val="009A5A75"/>
    <w:rsid w:val="009C1A1F"/>
    <w:rsid w:val="009D4EB3"/>
    <w:rsid w:val="009E4E81"/>
    <w:rsid w:val="00A014AF"/>
    <w:rsid w:val="00A2452A"/>
    <w:rsid w:val="00A517E7"/>
    <w:rsid w:val="00A732B5"/>
    <w:rsid w:val="00AB4761"/>
    <w:rsid w:val="00AC2B38"/>
    <w:rsid w:val="00B11A63"/>
    <w:rsid w:val="00B13D1B"/>
    <w:rsid w:val="00B818DF"/>
    <w:rsid w:val="00B9470B"/>
    <w:rsid w:val="00BA6195"/>
    <w:rsid w:val="00BB57FE"/>
    <w:rsid w:val="00BB6478"/>
    <w:rsid w:val="00BD6392"/>
    <w:rsid w:val="00BF3F38"/>
    <w:rsid w:val="00C00486"/>
    <w:rsid w:val="00C01225"/>
    <w:rsid w:val="00C02CC8"/>
    <w:rsid w:val="00C077C2"/>
    <w:rsid w:val="00C17330"/>
    <w:rsid w:val="00C30CBB"/>
    <w:rsid w:val="00C50076"/>
    <w:rsid w:val="00C553CF"/>
    <w:rsid w:val="00CC7D0F"/>
    <w:rsid w:val="00D37CC8"/>
    <w:rsid w:val="00D52117"/>
    <w:rsid w:val="00D7709F"/>
    <w:rsid w:val="00D77366"/>
    <w:rsid w:val="00D91D30"/>
    <w:rsid w:val="00DA4FC3"/>
    <w:rsid w:val="00DB0D39"/>
    <w:rsid w:val="00DD137C"/>
    <w:rsid w:val="00E11800"/>
    <w:rsid w:val="00E14005"/>
    <w:rsid w:val="00E22FFA"/>
    <w:rsid w:val="00E453B2"/>
    <w:rsid w:val="00E47B81"/>
    <w:rsid w:val="00E614DD"/>
    <w:rsid w:val="00E659A1"/>
    <w:rsid w:val="00E71B91"/>
    <w:rsid w:val="00E86FB0"/>
    <w:rsid w:val="00E92294"/>
    <w:rsid w:val="00EA65ED"/>
    <w:rsid w:val="00EA782A"/>
    <w:rsid w:val="00EF1ECC"/>
    <w:rsid w:val="00F20BED"/>
    <w:rsid w:val="00F460EA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C6C83"/>
  <w15:chartTrackingRefBased/>
  <w15:docId w15:val="{644A172B-6F63-49C5-83AD-D1868A75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9444C"/>
    <w:pPr>
      <w:suppressAutoHyphens/>
    </w:pPr>
  </w:style>
  <w:style w:type="paragraph" w:styleId="1">
    <w:name w:val="heading 1"/>
    <w:basedOn w:val="a2"/>
    <w:next w:val="a2"/>
    <w:link w:val="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spacing w:line="240" w:lineRule="auto"/>
      <w:ind w:firstLine="0"/>
      <w:jc w:val="right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Balloon Text"/>
    <w:basedOn w:val="a2"/>
    <w:link w:val="Char0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3"/>
    <w:link w:val="a7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a8">
    <w:name w:val="Bibliography"/>
    <w:basedOn w:val="a2"/>
    <w:next w:val="a2"/>
    <w:uiPriority w:val="8"/>
    <w:unhideWhenUsed/>
    <w:qFormat/>
    <w:pPr>
      <w:ind w:left="720" w:hanging="720"/>
    </w:pPr>
  </w:style>
  <w:style w:type="paragraph" w:styleId="a9">
    <w:name w:val="Block Text"/>
    <w:basedOn w:val="a2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a">
    <w:name w:val="Body Text"/>
    <w:basedOn w:val="a2"/>
    <w:link w:val="Char1"/>
    <w:uiPriority w:val="99"/>
    <w:semiHidden/>
    <w:unhideWhenUsed/>
    <w:pPr>
      <w:spacing w:after="120"/>
      <w:ind w:firstLine="0"/>
    </w:pPr>
  </w:style>
  <w:style w:type="character" w:customStyle="1" w:styleId="Char1">
    <w:name w:val="본문 Char"/>
    <w:basedOn w:val="a3"/>
    <w:link w:val="aa"/>
    <w:uiPriority w:val="99"/>
    <w:semiHidden/>
  </w:style>
  <w:style w:type="paragraph" w:styleId="22">
    <w:name w:val="Body Text 2"/>
    <w:basedOn w:val="a2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3"/>
    <w:link w:val="22"/>
    <w:uiPriority w:val="99"/>
    <w:semiHidden/>
  </w:style>
  <w:style w:type="paragraph" w:styleId="32">
    <w:name w:val="Body Text 3"/>
    <w:basedOn w:val="a2"/>
    <w:link w:val="3Char0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40CBB"/>
    <w:rPr>
      <w:sz w:val="22"/>
      <w:szCs w:val="16"/>
    </w:rPr>
  </w:style>
  <w:style w:type="paragraph" w:styleId="ab">
    <w:name w:val="Body Text First Indent"/>
    <w:basedOn w:val="aa"/>
    <w:link w:val="Char2"/>
    <w:uiPriority w:val="99"/>
    <w:semiHidden/>
    <w:unhideWhenUsed/>
    <w:pPr>
      <w:spacing w:after="0"/>
    </w:pPr>
  </w:style>
  <w:style w:type="character" w:customStyle="1" w:styleId="Char2">
    <w:name w:val="본문 첫 줄 들여쓰기 Char"/>
    <w:basedOn w:val="Char1"/>
    <w:link w:val="ab"/>
    <w:uiPriority w:val="99"/>
    <w:semiHidden/>
  </w:style>
  <w:style w:type="paragraph" w:styleId="ac">
    <w:name w:val="Body Text Indent"/>
    <w:basedOn w:val="a2"/>
    <w:link w:val="Char3"/>
    <w:uiPriority w:val="99"/>
    <w:semiHidden/>
    <w:unhideWhenUsed/>
    <w:pPr>
      <w:spacing w:after="120"/>
      <w:ind w:left="360" w:firstLine="0"/>
    </w:pPr>
  </w:style>
  <w:style w:type="character" w:customStyle="1" w:styleId="Char3">
    <w:name w:val="본문 들여쓰기 Char"/>
    <w:basedOn w:val="a3"/>
    <w:link w:val="ac"/>
    <w:uiPriority w:val="99"/>
    <w:semiHidden/>
  </w:style>
  <w:style w:type="paragraph" w:styleId="23">
    <w:name w:val="Body Text First Indent 2"/>
    <w:basedOn w:val="ac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3"/>
    <w:link w:val="23"/>
    <w:uiPriority w:val="99"/>
    <w:semiHidden/>
  </w:style>
  <w:style w:type="paragraph" w:styleId="24">
    <w:name w:val="Body Text Indent 2"/>
    <w:basedOn w:val="a2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3"/>
    <w:link w:val="24"/>
    <w:uiPriority w:val="99"/>
    <w:semiHidden/>
  </w:style>
  <w:style w:type="paragraph" w:styleId="33">
    <w:name w:val="Body Text Indent 3"/>
    <w:basedOn w:val="a2"/>
    <w:link w:val="3Char1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40CBB"/>
    <w:rPr>
      <w:sz w:val="22"/>
      <w:szCs w:val="16"/>
    </w:rPr>
  </w:style>
  <w:style w:type="paragraph" w:styleId="ad">
    <w:name w:val="caption"/>
    <w:basedOn w:val="a2"/>
    <w:next w:val="a2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e">
    <w:name w:val="Closing"/>
    <w:basedOn w:val="a2"/>
    <w:link w:val="Char4"/>
    <w:uiPriority w:val="99"/>
    <w:semiHidden/>
    <w:unhideWhenUsed/>
    <w:pPr>
      <w:spacing w:line="240" w:lineRule="auto"/>
      <w:ind w:left="4320" w:firstLine="0"/>
    </w:pPr>
  </w:style>
  <w:style w:type="character" w:customStyle="1" w:styleId="Char4">
    <w:name w:val="맺음말 Char"/>
    <w:basedOn w:val="a3"/>
    <w:link w:val="ae"/>
    <w:uiPriority w:val="99"/>
    <w:semiHidden/>
  </w:style>
  <w:style w:type="paragraph" w:styleId="af">
    <w:name w:val="annotation text"/>
    <w:basedOn w:val="a2"/>
    <w:link w:val="Char5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040CBB"/>
    <w:rPr>
      <w:sz w:val="22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040CBB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040CBB"/>
    <w:rPr>
      <w:b/>
      <w:bCs/>
      <w:sz w:val="22"/>
      <w:szCs w:val="20"/>
    </w:rPr>
  </w:style>
  <w:style w:type="paragraph" w:styleId="af1">
    <w:name w:val="Date"/>
    <w:basedOn w:val="a2"/>
    <w:next w:val="a2"/>
    <w:link w:val="Char7"/>
    <w:uiPriority w:val="99"/>
    <w:semiHidden/>
    <w:unhideWhenUsed/>
    <w:pPr>
      <w:ind w:firstLine="0"/>
    </w:pPr>
  </w:style>
  <w:style w:type="character" w:customStyle="1" w:styleId="Char7">
    <w:name w:val="날짜 Char"/>
    <w:basedOn w:val="a3"/>
    <w:link w:val="af1"/>
    <w:uiPriority w:val="99"/>
    <w:semiHidden/>
  </w:style>
  <w:style w:type="paragraph" w:styleId="af2">
    <w:name w:val="Document Map"/>
    <w:basedOn w:val="a2"/>
    <w:link w:val="Char8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3"/>
    <w:link w:val="af2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af3">
    <w:name w:val="E-mail Signature"/>
    <w:basedOn w:val="a2"/>
    <w:link w:val="Char9"/>
    <w:uiPriority w:val="99"/>
    <w:semiHidden/>
    <w:unhideWhenUsed/>
    <w:pPr>
      <w:spacing w:line="240" w:lineRule="auto"/>
      <w:ind w:firstLine="0"/>
    </w:pPr>
  </w:style>
  <w:style w:type="character" w:customStyle="1" w:styleId="Char9">
    <w:name w:val="전자 메일 서명 Char"/>
    <w:basedOn w:val="a3"/>
    <w:link w:val="af3"/>
    <w:uiPriority w:val="99"/>
    <w:semiHidden/>
  </w:style>
  <w:style w:type="paragraph" w:styleId="af4">
    <w:name w:val="endnote text"/>
    <w:basedOn w:val="a2"/>
    <w:link w:val="Chara"/>
    <w:uiPriority w:val="99"/>
    <w:semiHidden/>
    <w:unhideWhenUsed/>
  </w:style>
  <w:style w:type="character" w:customStyle="1" w:styleId="Chara">
    <w:name w:val="미주 텍스트 Char"/>
    <w:basedOn w:val="a3"/>
    <w:link w:val="af4"/>
    <w:uiPriority w:val="99"/>
    <w:semiHidden/>
  </w:style>
  <w:style w:type="paragraph" w:styleId="af5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6">
    <w:name w:val="envelope return"/>
    <w:basedOn w:val="a2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7">
    <w:name w:val="표 제목"/>
    <w:basedOn w:val="a2"/>
    <w:next w:val="a2"/>
    <w:uiPriority w:val="4"/>
    <w:qFormat/>
    <w:pPr>
      <w:ind w:left="360" w:hanging="360"/>
    </w:pPr>
  </w:style>
  <w:style w:type="paragraph" w:styleId="af8">
    <w:name w:val="footnote text"/>
    <w:basedOn w:val="a2"/>
    <w:link w:val="Charb"/>
    <w:uiPriority w:val="99"/>
    <w:semiHidden/>
    <w:unhideWhenUsed/>
  </w:style>
  <w:style w:type="character" w:customStyle="1" w:styleId="Charb">
    <w:name w:val="각주 텍스트 Char"/>
    <w:basedOn w:val="a3"/>
    <w:link w:val="af8"/>
    <w:uiPriority w:val="99"/>
    <w:semiHidden/>
  </w:style>
  <w:style w:type="character" w:customStyle="1" w:styleId="1Char">
    <w:name w:val="제목 1 Char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3"/>
    <w:link w:val="HTML"/>
    <w:uiPriority w:val="99"/>
    <w:semiHidden/>
    <w:rPr>
      <w:i/>
      <w:iCs/>
    </w:rPr>
  </w:style>
  <w:style w:type="paragraph" w:styleId="HTML0">
    <w:name w:val="HTML Preformatted"/>
    <w:basedOn w:val="a2"/>
    <w:link w:val="HTMLChar0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3"/>
    <w:link w:val="HTML0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10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0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0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0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9">
    <w:name w:val="index heading"/>
    <w:basedOn w:val="a2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a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b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c">
    <w:name w:val="macro"/>
    <w:link w:val="Charc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Charc">
    <w:name w:val="매크로 텍스트 Char"/>
    <w:basedOn w:val="a3"/>
    <w:link w:val="afc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afd">
    <w:name w:val="Message Header"/>
    <w:basedOn w:val="a2"/>
    <w:link w:val="Char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d">
    <w:name w:val="메시지 머리글 Char"/>
    <w:basedOn w:val="a3"/>
    <w:link w:val="afd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e">
    <w:name w:val="No Spacing"/>
    <w:aliases w:val="No Indent"/>
    <w:uiPriority w:val="1"/>
    <w:qFormat/>
    <w:pPr>
      <w:ind w:firstLine="0"/>
    </w:pPr>
  </w:style>
  <w:style w:type="paragraph" w:styleId="aff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0">
    <w:name w:val="Normal Indent"/>
    <w:basedOn w:val="a2"/>
    <w:uiPriority w:val="99"/>
    <w:semiHidden/>
    <w:unhideWhenUsed/>
    <w:pPr>
      <w:ind w:left="720" w:firstLine="0"/>
    </w:pPr>
  </w:style>
  <w:style w:type="paragraph" w:styleId="aff1">
    <w:name w:val="Note Heading"/>
    <w:basedOn w:val="a2"/>
    <w:next w:val="a2"/>
    <w:link w:val="Chare"/>
    <w:uiPriority w:val="99"/>
    <w:semiHidden/>
    <w:unhideWhenUsed/>
    <w:pPr>
      <w:spacing w:line="240" w:lineRule="auto"/>
      <w:ind w:firstLine="0"/>
    </w:pPr>
  </w:style>
  <w:style w:type="character" w:customStyle="1" w:styleId="Chare">
    <w:name w:val="각주/미주 머리글 Char"/>
    <w:basedOn w:val="a3"/>
    <w:link w:val="aff1"/>
    <w:uiPriority w:val="99"/>
    <w:semiHidden/>
  </w:style>
  <w:style w:type="paragraph" w:styleId="aff2">
    <w:name w:val="Plain Text"/>
    <w:basedOn w:val="a2"/>
    <w:link w:val="Charf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">
    <w:name w:val="글자만 Char"/>
    <w:basedOn w:val="a3"/>
    <w:link w:val="aff2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aff3">
    <w:name w:val="Quote"/>
    <w:basedOn w:val="a2"/>
    <w:next w:val="a2"/>
    <w:link w:val="Charf0"/>
    <w:uiPriority w:val="3"/>
    <w:qFormat/>
    <w:pPr>
      <w:ind w:left="1440" w:firstLine="0"/>
    </w:pPr>
  </w:style>
  <w:style w:type="character" w:customStyle="1" w:styleId="Charf0">
    <w:name w:val="인용 Char"/>
    <w:basedOn w:val="a3"/>
    <w:link w:val="aff3"/>
    <w:uiPriority w:val="3"/>
    <w:rsid w:val="004A2675"/>
  </w:style>
  <w:style w:type="paragraph" w:styleId="aff4">
    <w:name w:val="Salutation"/>
    <w:basedOn w:val="a2"/>
    <w:next w:val="a2"/>
    <w:link w:val="Charf1"/>
    <w:uiPriority w:val="99"/>
    <w:semiHidden/>
    <w:unhideWhenUsed/>
    <w:pPr>
      <w:ind w:firstLine="0"/>
    </w:pPr>
  </w:style>
  <w:style w:type="character" w:customStyle="1" w:styleId="Charf1">
    <w:name w:val="인사말 Char"/>
    <w:basedOn w:val="a3"/>
    <w:link w:val="aff4"/>
    <w:uiPriority w:val="99"/>
    <w:semiHidden/>
  </w:style>
  <w:style w:type="paragraph" w:styleId="aff5">
    <w:name w:val="Signature"/>
    <w:basedOn w:val="a2"/>
    <w:link w:val="Charf2"/>
    <w:uiPriority w:val="99"/>
    <w:semiHidden/>
    <w:unhideWhenUsed/>
    <w:pPr>
      <w:spacing w:line="240" w:lineRule="auto"/>
      <w:ind w:left="4320" w:firstLine="0"/>
    </w:pPr>
  </w:style>
  <w:style w:type="character" w:customStyle="1" w:styleId="Charf2">
    <w:name w:val="서명 Char"/>
    <w:basedOn w:val="a3"/>
    <w:link w:val="aff5"/>
    <w:uiPriority w:val="99"/>
    <w:semiHidden/>
  </w:style>
  <w:style w:type="paragraph" w:styleId="aff6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7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8">
    <w:name w:val="Title"/>
    <w:basedOn w:val="a2"/>
    <w:next w:val="a2"/>
    <w:link w:val="Charf3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Charf3">
    <w:name w:val="제목 Char"/>
    <w:basedOn w:val="a3"/>
    <w:link w:val="aff8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aff9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11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8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7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5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1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1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1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a">
    <w:name w:val="Placeholder Text"/>
    <w:basedOn w:val="a3"/>
    <w:uiPriority w:val="99"/>
    <w:semiHidden/>
    <w:rsid w:val="00B818DF"/>
    <w:rPr>
      <w:color w:val="595959" w:themeColor="text1" w:themeTint="A6"/>
    </w:rPr>
  </w:style>
  <w:style w:type="character" w:styleId="affb">
    <w:name w:val="Emphasis"/>
    <w:basedOn w:val="a3"/>
    <w:uiPriority w:val="8"/>
    <w:qFormat/>
    <w:rPr>
      <w:i/>
      <w:iCs/>
    </w:rPr>
  </w:style>
  <w:style w:type="table" w:styleId="affc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연구 논문 표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d">
    <w:name w:val="표 출처"/>
    <w:basedOn w:val="af7"/>
    <w:next w:val="a2"/>
    <w:uiPriority w:val="5"/>
    <w:qFormat/>
    <w:pPr>
      <w:spacing w:before="240"/>
    </w:pPr>
  </w:style>
  <w:style w:type="paragraph" w:customStyle="1" w:styleId="a1">
    <w:name w:val="표 메모"/>
    <w:basedOn w:val="a2"/>
    <w:uiPriority w:val="6"/>
    <w:qFormat/>
    <w:pPr>
      <w:numPr>
        <w:numId w:val="11"/>
      </w:numPr>
    </w:pPr>
  </w:style>
  <w:style w:type="paragraph" w:customStyle="1" w:styleId="affe">
    <w:name w:val="구역 제목"/>
    <w:basedOn w:val="a2"/>
    <w:next w:val="a2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개요"/>
    <w:uiPriority w:val="99"/>
    <w:pPr>
      <w:numPr>
        <w:numId w:val="12"/>
      </w:numPr>
    </w:pPr>
  </w:style>
  <w:style w:type="paragraph" w:styleId="afff">
    <w:name w:val="footer"/>
    <w:basedOn w:val="a2"/>
    <w:link w:val="Charf4"/>
    <w:uiPriority w:val="99"/>
    <w:unhideWhenUsed/>
    <w:rsid w:val="001463B2"/>
    <w:pPr>
      <w:spacing w:line="240" w:lineRule="auto"/>
    </w:pPr>
  </w:style>
  <w:style w:type="character" w:customStyle="1" w:styleId="Charf4">
    <w:name w:val="바닥글 Char"/>
    <w:basedOn w:val="a3"/>
    <w:link w:val="afff"/>
    <w:uiPriority w:val="99"/>
    <w:rsid w:val="001463B2"/>
  </w:style>
  <w:style w:type="character" w:styleId="afff0">
    <w:name w:val="Intense Emphasis"/>
    <w:basedOn w:val="a3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afff1">
    <w:name w:val="Intense Quote"/>
    <w:basedOn w:val="a2"/>
    <w:next w:val="a2"/>
    <w:link w:val="Charf5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Charf5">
    <w:name w:val="강한 인용 Char"/>
    <w:basedOn w:val="a3"/>
    <w:link w:val="afff1"/>
    <w:uiPriority w:val="30"/>
    <w:semiHidden/>
    <w:rsid w:val="004F7139"/>
    <w:rPr>
      <w:i/>
      <w:iCs/>
      <w:color w:val="595959" w:themeColor="text1" w:themeTint="A6"/>
    </w:rPr>
  </w:style>
  <w:style w:type="character" w:styleId="afff2">
    <w:name w:val="Intense Reference"/>
    <w:basedOn w:val="a3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afff3">
    <w:name w:val="FollowedHyperlink"/>
    <w:basedOn w:val="a3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afff4">
    <w:name w:val="annotation reference"/>
    <w:basedOn w:val="a3"/>
    <w:uiPriority w:val="99"/>
    <w:semiHidden/>
    <w:unhideWhenUsed/>
    <w:rsid w:val="007C53FB"/>
    <w:rPr>
      <w:sz w:val="22"/>
      <w:szCs w:val="16"/>
    </w:rPr>
  </w:style>
  <w:style w:type="character" w:styleId="HTML1">
    <w:name w:val="HTML Code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2">
    <w:name w:val="HTML Keyboard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afff5">
    <w:name w:val="List Paragraph"/>
    <w:basedOn w:val="a2"/>
    <w:uiPriority w:val="34"/>
    <w:unhideWhenUsed/>
    <w:qFormat/>
    <w:rsid w:val="009C1A1F"/>
    <w:pPr>
      <w:ind w:leftChars="400" w:left="800"/>
    </w:pPr>
  </w:style>
  <w:style w:type="character" w:styleId="afff6">
    <w:name w:val="Hyperlink"/>
    <w:basedOn w:val="a3"/>
    <w:uiPriority w:val="99"/>
    <w:unhideWhenUsed/>
    <w:rsid w:val="009C1A1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MLA%20&#49828;&#53440;&#51068;%20&#45436;&#47928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EE1F0-D9C0-410C-82A5-B132F848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스타일 논문.dotx</Template>
  <TotalTime>3288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Leki</cp:lastModifiedBy>
  <cp:revision>100</cp:revision>
  <cp:lastPrinted>2020-04-04T16:35:00Z</cp:lastPrinted>
  <dcterms:created xsi:type="dcterms:W3CDTF">2018-12-15T08:18:00Z</dcterms:created>
  <dcterms:modified xsi:type="dcterms:W3CDTF">2020-04-22T14:30:00Z</dcterms:modified>
  <cp:version/>
</cp:coreProperties>
</file>